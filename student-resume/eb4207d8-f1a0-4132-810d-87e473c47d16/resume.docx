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6895D" w14:textId="1C25DB0B" w:rsidR="00C067C5" w:rsidRPr="00084F44" w:rsidRDefault="005127A6">
      <w:pPr>
        <w:pStyle w:val="Title"/>
        <w:rPr>
          <w:rFonts w:ascii="Times New Roman" w:hAnsi="Times New Roman" w:cs="Times New Roman"/>
        </w:rPr>
      </w:pPr>
      <w:r w:rsidRPr="00084F44">
        <w:rPr>
          <w:rFonts w:ascii="Times New Roman" w:hAnsi="Times New Roman" w:cs="Times New Roman"/>
        </w:rPr>
        <w:t>Keegan</w:t>
      </w:r>
      <w:r w:rsidR="00084F44" w:rsidRPr="00084F44">
        <w:rPr>
          <w:rFonts w:ascii="Times New Roman" w:hAnsi="Times New Roman" w:cs="Times New Roman"/>
        </w:rPr>
        <w:t xml:space="preserve"> Haasbeek</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084F44" w14:paraId="339BE17D"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070978B" w14:textId="77777777" w:rsidR="00260D3F" w:rsidRPr="00084F44" w:rsidRDefault="005127A6">
            <w:pPr>
              <w:pStyle w:val="ContactInfo"/>
              <w:rPr>
                <w:rFonts w:ascii="Times New Roman" w:hAnsi="Times New Roman" w:cs="Times New Roman"/>
                <w:u w:val="single"/>
              </w:rPr>
            </w:pPr>
            <w:r w:rsidRPr="00084F44">
              <w:rPr>
                <w:rFonts w:ascii="Times New Roman" w:hAnsi="Times New Roman" w:cs="Times New Roman"/>
              </w:rPr>
              <w:t>564 Jubilee Ave, MB</w:t>
            </w:r>
            <w:r w:rsidR="00260D3F" w:rsidRPr="00084F44">
              <w:rPr>
                <w:rFonts w:ascii="Times New Roman" w:hAnsi="Times New Roman" w:cs="Times New Roman"/>
              </w:rPr>
              <w:t> | </w:t>
            </w:r>
            <w:r w:rsidRPr="00084F44">
              <w:rPr>
                <w:rFonts w:ascii="Times New Roman" w:hAnsi="Times New Roman" w:cs="Times New Roman"/>
              </w:rPr>
              <w:t>1-(204)-990-9761</w:t>
            </w:r>
            <w:r w:rsidR="00260D3F" w:rsidRPr="00084F44">
              <w:rPr>
                <w:rFonts w:ascii="Times New Roman" w:hAnsi="Times New Roman" w:cs="Times New Roman"/>
              </w:rPr>
              <w:t> | </w:t>
            </w:r>
            <w:hyperlink r:id="rId10" w:history="1">
              <w:r w:rsidRPr="00084F44">
                <w:rPr>
                  <w:rStyle w:val="Hyperlink"/>
                  <w:rFonts w:ascii="Times New Roman" w:hAnsi="Times New Roman" w:cs="Times New Roman"/>
                </w:rPr>
                <w:t>keeganhaasbeek@outlook.com</w:t>
              </w:r>
            </w:hyperlink>
          </w:p>
          <w:p w14:paraId="1A727269" w14:textId="77777777" w:rsidR="005127A6" w:rsidRPr="00084F44" w:rsidRDefault="005127A6" w:rsidP="005127A6">
            <w:pPr>
              <w:pStyle w:val="ContactInfo"/>
              <w:jc w:val="center"/>
              <w:rPr>
                <w:rFonts w:ascii="Times New Roman" w:hAnsi="Times New Roman" w:cs="Times New Roman"/>
              </w:rPr>
            </w:pPr>
            <w:r w:rsidRPr="00084F44">
              <w:rPr>
                <w:rFonts w:ascii="Times New Roman" w:hAnsi="Times New Roman" w:cs="Times New Roman"/>
                <w:u w:val="single"/>
              </w:rPr>
              <w:t>GitHub Account: https://github.com/keeganH222</w:t>
            </w:r>
          </w:p>
        </w:tc>
      </w:tr>
    </w:tbl>
    <w:sdt>
      <w:sdtPr>
        <w:rPr>
          <w:rFonts w:ascii="Times New Roman" w:hAnsi="Times New Roman" w:cs="Times New Roman"/>
        </w:rPr>
        <w:alias w:val="Objective heading:"/>
        <w:tag w:val="Objective heading:"/>
        <w:id w:val="-1471434502"/>
        <w:placeholder>
          <w:docPart w:val="411002075CB646008FF4FDCF4FE6095E"/>
        </w:placeholder>
        <w:temporary/>
        <w:showingPlcHdr/>
        <w15:appearance w15:val="hidden"/>
      </w:sdtPr>
      <w:sdtContent>
        <w:p w14:paraId="7E264CDA" w14:textId="77777777" w:rsidR="00C067C5" w:rsidRPr="00084F44" w:rsidRDefault="00126049" w:rsidP="002563E8">
          <w:pPr>
            <w:pStyle w:val="Heading1"/>
            <w:rPr>
              <w:rFonts w:ascii="Times New Roman" w:hAnsi="Times New Roman" w:cs="Times New Roman"/>
            </w:rPr>
          </w:pPr>
          <w:r w:rsidRPr="00084F44">
            <w:rPr>
              <w:rFonts w:ascii="Times New Roman" w:hAnsi="Times New Roman" w:cs="Times New Roman"/>
            </w:rPr>
            <w:t>Objective</w:t>
          </w:r>
        </w:p>
      </w:sdtContent>
    </w:sdt>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084F44" w14:paraId="46969925"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1E5F3C3C" w14:textId="77777777" w:rsidR="00260D3F" w:rsidRPr="00084F44" w:rsidRDefault="005127A6">
            <w:pPr>
              <w:rPr>
                <w:rFonts w:ascii="Times New Roman" w:hAnsi="Times New Roman" w:cs="Times New Roman"/>
              </w:rPr>
            </w:pPr>
            <w:r w:rsidRPr="00084F44">
              <w:rPr>
                <w:rFonts w:ascii="Times New Roman" w:hAnsi="Times New Roman" w:cs="Times New Roman"/>
              </w:rPr>
              <w:t>To build applications that offer wide variety of functionality to a wide community of users.</w:t>
            </w:r>
          </w:p>
        </w:tc>
      </w:tr>
    </w:tbl>
    <w:p w14:paraId="18591EAD" w14:textId="77777777" w:rsidR="00084F44" w:rsidRDefault="00084F44" w:rsidP="002563E8">
      <w:pPr>
        <w:pStyle w:val="Heading1"/>
        <w:rPr>
          <w:rFonts w:ascii="Times New Roman" w:hAnsi="Times New Roman" w:cs="Times New Roman"/>
        </w:rPr>
      </w:pPr>
    </w:p>
    <w:p w14:paraId="1A7E07FF" w14:textId="72B156BA" w:rsidR="00126049" w:rsidRPr="00084F44" w:rsidRDefault="00DB45B0" w:rsidP="002563E8">
      <w:pPr>
        <w:pStyle w:val="Heading1"/>
        <w:rPr>
          <w:rFonts w:ascii="Times New Roman" w:hAnsi="Times New Roman" w:cs="Times New Roman"/>
        </w:rPr>
      </w:pPr>
      <w:r w:rsidRPr="00084F44">
        <w:rPr>
          <w:rFonts w:ascii="Times New Roman" w:hAnsi="Times New Roman" w:cs="Times New Roman"/>
        </w:rPr>
        <w:t>Pr</w:t>
      </w:r>
      <w:bookmarkStart w:id="0" w:name="_GoBack"/>
      <w:bookmarkEnd w:id="0"/>
      <w:r w:rsidRPr="00084F44">
        <w:rPr>
          <w:rFonts w:ascii="Times New Roman" w:hAnsi="Times New Roman" w:cs="Times New Roman"/>
        </w:rPr>
        <w:t xml:space="preserve">ogramming </w:t>
      </w:r>
      <w:sdt>
        <w:sdtPr>
          <w:rPr>
            <w:rFonts w:ascii="Times New Roman" w:hAnsi="Times New Roman" w:cs="Times New Roman"/>
          </w:rPr>
          <w:alias w:val="Skills &amp; Abilities heading:"/>
          <w:tag w:val="Skills &amp; Abilities heading:"/>
          <w:id w:val="-1758198345"/>
          <w:placeholder>
            <w:docPart w:val="031DA7FC52464DEA8541914EA2936332"/>
          </w:placeholder>
          <w:temporary/>
          <w:showingPlcHdr/>
          <w15:appearance w15:val="hidden"/>
        </w:sdtPr>
        <w:sdtContent>
          <w:r w:rsidR="00126049" w:rsidRPr="00084F44">
            <w:rPr>
              <w:rFonts w:ascii="Times New Roman" w:hAnsi="Times New Roman" w:cs="Times New Roman"/>
            </w:rPr>
            <w:t>Skills &amp; Abilities</w:t>
          </w:r>
        </w:sdtContent>
      </w:sdt>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260D3F" w:rsidRPr="00084F44" w14:paraId="4B10B41D" w14:textId="77777777" w:rsidTr="0084316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057629" w14:textId="5829FF11" w:rsidR="00260D3F" w:rsidRPr="00084F44" w:rsidRDefault="005127A6" w:rsidP="00843164">
            <w:pPr>
              <w:rPr>
                <w:rFonts w:ascii="Times New Roman" w:hAnsi="Times New Roman" w:cs="Times New Roman"/>
              </w:rPr>
            </w:pPr>
            <w:r w:rsidRPr="00084F44">
              <w:rPr>
                <w:rFonts w:ascii="Times New Roman" w:hAnsi="Times New Roman" w:cs="Times New Roman"/>
              </w:rPr>
              <w:t>Programming Skills: Java, JavaScript, C#, HTML</w:t>
            </w:r>
            <w:r w:rsidR="00DB45B0" w:rsidRPr="00084F44">
              <w:rPr>
                <w:rFonts w:ascii="Times New Roman" w:hAnsi="Times New Roman" w:cs="Times New Roman"/>
              </w:rPr>
              <w:t>5</w:t>
            </w:r>
            <w:r w:rsidRPr="00084F44">
              <w:rPr>
                <w:rFonts w:ascii="Times New Roman" w:hAnsi="Times New Roman" w:cs="Times New Roman"/>
              </w:rPr>
              <w:t xml:space="preserve">, CSS, REACT, MVC, Database code </w:t>
            </w:r>
            <w:r w:rsidR="00DB45B0" w:rsidRPr="00084F44">
              <w:rPr>
                <w:rFonts w:ascii="Times New Roman" w:hAnsi="Times New Roman" w:cs="Times New Roman"/>
              </w:rPr>
              <w:t xml:space="preserve">first, Database </w:t>
            </w:r>
            <w:r w:rsidR="00084F44">
              <w:rPr>
                <w:rFonts w:ascii="Times New Roman" w:hAnsi="Times New Roman" w:cs="Times New Roman"/>
              </w:rPr>
              <w:t>Structuring</w:t>
            </w:r>
            <w:r w:rsidR="00DB45B0" w:rsidRPr="00084F44">
              <w:rPr>
                <w:rFonts w:ascii="Times New Roman" w:hAnsi="Times New Roman" w:cs="Times New Roman"/>
              </w:rPr>
              <w:t>, SQL Queries in SQL Express,</w:t>
            </w:r>
            <w:r w:rsidRPr="00084F44">
              <w:rPr>
                <w:rFonts w:ascii="Times New Roman" w:hAnsi="Times New Roman" w:cs="Times New Roman"/>
              </w:rPr>
              <w:t xml:space="preserve"> PHASER, API usage, TDD programming, Command Line</w:t>
            </w:r>
            <w:r w:rsidR="00DB45B0" w:rsidRPr="00084F44">
              <w:rPr>
                <w:rFonts w:ascii="Times New Roman" w:hAnsi="Times New Roman" w:cs="Times New Roman"/>
              </w:rPr>
              <w:t>.</w:t>
            </w:r>
          </w:p>
          <w:p w14:paraId="1C92E966" w14:textId="01068AE7" w:rsidR="00DB45B0" w:rsidRPr="00084F44" w:rsidRDefault="00DB45B0" w:rsidP="00843164">
            <w:pPr>
              <w:rPr>
                <w:rFonts w:ascii="Times New Roman" w:hAnsi="Times New Roman" w:cs="Times New Roman"/>
              </w:rPr>
            </w:pPr>
            <w:r w:rsidRPr="00084F44">
              <w:rPr>
                <w:rFonts w:ascii="Times New Roman" w:hAnsi="Times New Roman" w:cs="Times New Roman"/>
              </w:rPr>
              <w:t>Abilities: Team management, Time efficient, vocal supporter, Positive Outlook, fast learner</w:t>
            </w:r>
            <w:r w:rsidR="004E4ED0" w:rsidRPr="00084F44">
              <w:rPr>
                <w:rFonts w:ascii="Times New Roman" w:hAnsi="Times New Roman" w:cs="Times New Roman"/>
              </w:rPr>
              <w:t>.</w:t>
            </w:r>
          </w:p>
        </w:tc>
      </w:tr>
    </w:tbl>
    <w:p w14:paraId="7ED1F1E4" w14:textId="77777777" w:rsidR="00084F44" w:rsidRDefault="00084F44" w:rsidP="00DB45B0">
      <w:pPr>
        <w:pStyle w:val="Heading1"/>
        <w:rPr>
          <w:rFonts w:ascii="Times New Roman" w:hAnsi="Times New Roman" w:cs="Times New Roman"/>
        </w:rPr>
      </w:pPr>
    </w:p>
    <w:p w14:paraId="5ADA9001" w14:textId="2DFA8520" w:rsidR="00DB45B0" w:rsidRPr="00084F44" w:rsidRDefault="00DB45B0" w:rsidP="00DB45B0">
      <w:pPr>
        <w:pStyle w:val="Heading1"/>
        <w:rPr>
          <w:rFonts w:ascii="Times New Roman" w:hAnsi="Times New Roman" w:cs="Times New Roman"/>
        </w:rPr>
      </w:pPr>
      <w:r w:rsidRPr="00084F44">
        <w:rPr>
          <w:rFonts w:ascii="Times New Roman" w:hAnsi="Times New Roman" w:cs="Times New Roman"/>
        </w:rPr>
        <w:t>Projects</w:t>
      </w:r>
    </w:p>
    <w:p w14:paraId="7C391CE7" w14:textId="77777777" w:rsidR="004E4ED0" w:rsidRPr="00084F44" w:rsidRDefault="004E4ED0" w:rsidP="00154A39">
      <w:pPr>
        <w:pStyle w:val="Heading2"/>
        <w:rPr>
          <w:rFonts w:ascii="Times New Roman" w:hAnsi="Times New Roman" w:cs="Times New Roman"/>
        </w:rPr>
      </w:pPr>
    </w:p>
    <w:p w14:paraId="7876C5C3" w14:textId="774DBC2E" w:rsidR="004E4ED0" w:rsidRPr="00084F44" w:rsidRDefault="004E4ED0" w:rsidP="00154A39">
      <w:pPr>
        <w:pStyle w:val="Heading2"/>
        <w:rPr>
          <w:rFonts w:ascii="Times New Roman" w:hAnsi="Times New Roman" w:cs="Times New Roman"/>
        </w:rPr>
      </w:pPr>
      <w:r w:rsidRPr="00084F44">
        <w:rPr>
          <w:rFonts w:ascii="Times New Roman" w:hAnsi="Times New Roman" w:cs="Times New Roman"/>
        </w:rPr>
        <w:t>IMBD Project</w:t>
      </w:r>
      <w:r w:rsidRPr="00084F44">
        <w:rPr>
          <w:rFonts w:ascii="Times New Roman" w:hAnsi="Times New Roman" w:cs="Times New Roman"/>
        </w:rPr>
        <w:tab/>
        <w:t xml:space="preserve">     </w:t>
      </w:r>
      <w:r w:rsidRPr="00084F44">
        <w:rPr>
          <w:rFonts w:ascii="Times New Roman" w:hAnsi="Times New Roman" w:cs="Times New Roman"/>
          <w:color w:val="595959" w:themeColor="text1" w:themeTint="A6"/>
        </w:rPr>
        <w:t>IMBD movie searching project with React</w:t>
      </w:r>
    </w:p>
    <w:p w14:paraId="3BE70361" w14:textId="47B090AC" w:rsidR="004E4ED0" w:rsidRPr="00084F44" w:rsidRDefault="004E4ED0" w:rsidP="004E4ED0">
      <w:pPr>
        <w:pStyle w:val="ListParagraph"/>
        <w:numPr>
          <w:ilvl w:val="0"/>
          <w:numId w:val="18"/>
        </w:numPr>
        <w:rPr>
          <w:rFonts w:ascii="Times New Roman" w:hAnsi="Times New Roman" w:cs="Times New Roman"/>
        </w:rPr>
      </w:pPr>
      <w:r w:rsidRPr="00084F44">
        <w:rPr>
          <w:rFonts w:ascii="Times New Roman" w:hAnsi="Times New Roman" w:cs="Times New Roman"/>
        </w:rPr>
        <w:t>Search for movies using the OMDB movie Database.</w:t>
      </w:r>
    </w:p>
    <w:p w14:paraId="3686B349" w14:textId="6BF0B64B" w:rsidR="00084F44" w:rsidRPr="00084F44" w:rsidRDefault="004E4ED0" w:rsidP="00084F44">
      <w:pPr>
        <w:pStyle w:val="ListParagraph"/>
        <w:numPr>
          <w:ilvl w:val="0"/>
          <w:numId w:val="18"/>
        </w:numPr>
        <w:rPr>
          <w:rFonts w:ascii="Times New Roman" w:hAnsi="Times New Roman" w:cs="Times New Roman"/>
        </w:rPr>
      </w:pPr>
      <w:r w:rsidRPr="00084F44">
        <w:rPr>
          <w:rFonts w:ascii="Times New Roman" w:hAnsi="Times New Roman" w:cs="Times New Roman"/>
        </w:rPr>
        <w:t>User can add movies to either a watch list or watched list.</w:t>
      </w:r>
    </w:p>
    <w:p w14:paraId="6F91B385" w14:textId="4822EE34" w:rsidR="004E4ED0" w:rsidRPr="00084F44" w:rsidRDefault="004E4ED0" w:rsidP="004E4ED0">
      <w:pPr>
        <w:pStyle w:val="ListParagraph"/>
        <w:numPr>
          <w:ilvl w:val="0"/>
          <w:numId w:val="18"/>
        </w:numPr>
        <w:rPr>
          <w:rFonts w:ascii="Times New Roman" w:hAnsi="Times New Roman" w:cs="Times New Roman"/>
        </w:rPr>
      </w:pPr>
      <w:r w:rsidRPr="00084F44">
        <w:rPr>
          <w:rFonts w:ascii="Times New Roman" w:hAnsi="Times New Roman" w:cs="Times New Roman"/>
        </w:rPr>
        <w:t>React Application project.</w:t>
      </w:r>
    </w:p>
    <w:p w14:paraId="1F2ACABE" w14:textId="6A04360F" w:rsidR="004E4ED0" w:rsidRPr="00084F44" w:rsidRDefault="004E4ED0" w:rsidP="004E4ED0">
      <w:pPr>
        <w:pStyle w:val="ListParagraph"/>
        <w:numPr>
          <w:ilvl w:val="0"/>
          <w:numId w:val="18"/>
        </w:numPr>
        <w:rPr>
          <w:rFonts w:ascii="Times New Roman" w:hAnsi="Times New Roman" w:cs="Times New Roman"/>
        </w:rPr>
      </w:pPr>
      <w:r w:rsidRPr="00084F44">
        <w:rPr>
          <w:rFonts w:ascii="Times New Roman" w:hAnsi="Times New Roman" w:cs="Times New Roman"/>
        </w:rPr>
        <w:t>OMBD API usage.</w:t>
      </w:r>
    </w:p>
    <w:p w14:paraId="3357E4E1" w14:textId="3A3DA588" w:rsidR="004E4ED0" w:rsidRPr="00084F44" w:rsidRDefault="004E4ED0" w:rsidP="004E4ED0">
      <w:pPr>
        <w:pStyle w:val="ListParagraph"/>
        <w:numPr>
          <w:ilvl w:val="0"/>
          <w:numId w:val="18"/>
        </w:numPr>
        <w:rPr>
          <w:rFonts w:ascii="Times New Roman" w:hAnsi="Times New Roman" w:cs="Times New Roman"/>
        </w:rPr>
      </w:pPr>
      <w:r w:rsidRPr="00084F44">
        <w:rPr>
          <w:rFonts w:ascii="Times New Roman" w:hAnsi="Times New Roman" w:cs="Times New Roman"/>
        </w:rPr>
        <w:t>ES6 JavaScript Object Orientated Programming.</w:t>
      </w:r>
    </w:p>
    <w:p w14:paraId="10F3E2BA" w14:textId="77777777" w:rsidR="004E4ED0" w:rsidRPr="00084F44" w:rsidRDefault="004E4ED0" w:rsidP="00154A39">
      <w:pPr>
        <w:pStyle w:val="Heading2"/>
        <w:rPr>
          <w:rFonts w:ascii="Times New Roman" w:hAnsi="Times New Roman" w:cs="Times New Roman"/>
        </w:rPr>
      </w:pPr>
    </w:p>
    <w:p w14:paraId="00B8558C" w14:textId="155C4C9D" w:rsidR="00154A39" w:rsidRPr="00084F44" w:rsidRDefault="00154A39" w:rsidP="00154A39">
      <w:pPr>
        <w:pStyle w:val="Heading2"/>
        <w:rPr>
          <w:rFonts w:ascii="Times New Roman" w:hAnsi="Times New Roman" w:cs="Times New Roman"/>
          <w:color w:val="595959" w:themeColor="text1" w:themeTint="A6"/>
        </w:rPr>
      </w:pPr>
      <w:r w:rsidRPr="00084F44">
        <w:rPr>
          <w:rFonts w:ascii="Times New Roman" w:hAnsi="Times New Roman" w:cs="Times New Roman"/>
        </w:rPr>
        <w:t>Arcade Game</w:t>
      </w:r>
      <w:r w:rsidRPr="00084F44">
        <w:rPr>
          <w:rFonts w:ascii="Times New Roman" w:hAnsi="Times New Roman" w:cs="Times New Roman"/>
        </w:rPr>
        <w:tab/>
        <w:t xml:space="preserve">     </w:t>
      </w:r>
      <w:r w:rsidR="003F67F0" w:rsidRPr="00084F44">
        <w:rPr>
          <w:rFonts w:ascii="Times New Roman" w:hAnsi="Times New Roman" w:cs="Times New Roman"/>
          <w:color w:val="595959" w:themeColor="text1" w:themeTint="A6"/>
        </w:rPr>
        <w:t>Classic arcade Frogger game Design</w:t>
      </w:r>
    </w:p>
    <w:p w14:paraId="53CEFD04" w14:textId="171963E7" w:rsidR="004E4ED0" w:rsidRPr="00084F44" w:rsidRDefault="004E4ED0" w:rsidP="003F67F0">
      <w:pPr>
        <w:pStyle w:val="ListParagraph"/>
        <w:numPr>
          <w:ilvl w:val="0"/>
          <w:numId w:val="15"/>
        </w:numPr>
        <w:rPr>
          <w:rFonts w:ascii="Times New Roman" w:hAnsi="Times New Roman" w:cs="Times New Roman"/>
        </w:rPr>
      </w:pPr>
      <w:r w:rsidRPr="00084F44">
        <w:rPr>
          <w:rFonts w:ascii="Times New Roman" w:hAnsi="Times New Roman" w:cs="Times New Roman"/>
        </w:rPr>
        <w:t>Player must reach the water while avoiding enemy sprites.</w:t>
      </w:r>
    </w:p>
    <w:p w14:paraId="441A3FDA" w14:textId="5427BDFD" w:rsidR="004E4ED0" w:rsidRPr="00084F44" w:rsidRDefault="004E4ED0" w:rsidP="003F67F0">
      <w:pPr>
        <w:pStyle w:val="ListParagraph"/>
        <w:numPr>
          <w:ilvl w:val="0"/>
          <w:numId w:val="15"/>
        </w:numPr>
        <w:rPr>
          <w:rFonts w:ascii="Times New Roman" w:hAnsi="Times New Roman" w:cs="Times New Roman"/>
        </w:rPr>
      </w:pPr>
      <w:r w:rsidRPr="00084F44">
        <w:rPr>
          <w:rFonts w:ascii="Times New Roman" w:hAnsi="Times New Roman" w:cs="Times New Roman"/>
        </w:rPr>
        <w:t>Player has three lives.</w:t>
      </w:r>
    </w:p>
    <w:p w14:paraId="13B06DE0" w14:textId="5378F439" w:rsidR="004E4ED0" w:rsidRPr="00084F44" w:rsidRDefault="004E4ED0" w:rsidP="003F67F0">
      <w:pPr>
        <w:pStyle w:val="ListParagraph"/>
        <w:numPr>
          <w:ilvl w:val="0"/>
          <w:numId w:val="15"/>
        </w:numPr>
        <w:rPr>
          <w:rFonts w:ascii="Times New Roman" w:hAnsi="Times New Roman" w:cs="Times New Roman"/>
        </w:rPr>
      </w:pPr>
      <w:r w:rsidRPr="00084F44">
        <w:rPr>
          <w:rFonts w:ascii="Times New Roman" w:hAnsi="Times New Roman" w:cs="Times New Roman"/>
        </w:rPr>
        <w:t>Player has free-flow movement to avoid enemy sprites.</w:t>
      </w:r>
    </w:p>
    <w:p w14:paraId="3AB68A3E" w14:textId="4EBBFADB" w:rsidR="003F67F0" w:rsidRPr="00084F44" w:rsidRDefault="003F67F0" w:rsidP="003F67F0">
      <w:pPr>
        <w:pStyle w:val="ListParagraph"/>
        <w:numPr>
          <w:ilvl w:val="0"/>
          <w:numId w:val="15"/>
        </w:numPr>
        <w:rPr>
          <w:rFonts w:ascii="Times New Roman" w:hAnsi="Times New Roman" w:cs="Times New Roman"/>
        </w:rPr>
      </w:pPr>
      <w:r w:rsidRPr="00084F44">
        <w:rPr>
          <w:rFonts w:ascii="Times New Roman" w:hAnsi="Times New Roman" w:cs="Times New Roman"/>
        </w:rPr>
        <w:t>First Arcade game coded using HTML 5 canvas element</w:t>
      </w:r>
      <w:r w:rsidR="004E4ED0" w:rsidRPr="00084F44">
        <w:rPr>
          <w:rFonts w:ascii="Times New Roman" w:hAnsi="Times New Roman" w:cs="Times New Roman"/>
        </w:rPr>
        <w:t>.</w:t>
      </w:r>
    </w:p>
    <w:p w14:paraId="690DB6B4" w14:textId="044463F9" w:rsidR="003F67F0" w:rsidRPr="00084F44" w:rsidRDefault="003F67F0" w:rsidP="004E4ED0">
      <w:pPr>
        <w:pStyle w:val="ListParagraph"/>
        <w:numPr>
          <w:ilvl w:val="0"/>
          <w:numId w:val="15"/>
        </w:numPr>
        <w:rPr>
          <w:rFonts w:ascii="Times New Roman" w:hAnsi="Times New Roman" w:cs="Times New Roman"/>
        </w:rPr>
      </w:pPr>
      <w:r w:rsidRPr="00084F44">
        <w:rPr>
          <w:rFonts w:ascii="Times New Roman" w:hAnsi="Times New Roman" w:cs="Times New Roman"/>
        </w:rPr>
        <w:t>ES6 JavaScript design using object orientated programing</w:t>
      </w:r>
      <w:r w:rsidR="004E4ED0" w:rsidRPr="00084F44">
        <w:rPr>
          <w:rFonts w:ascii="Times New Roman" w:hAnsi="Times New Roman" w:cs="Times New Roman"/>
        </w:rPr>
        <w:t>.</w:t>
      </w:r>
    </w:p>
    <w:p w14:paraId="0068949A" w14:textId="3ED1E573" w:rsidR="00154A39" w:rsidRPr="00084F44" w:rsidRDefault="003F67F0" w:rsidP="00154A39">
      <w:pPr>
        <w:pStyle w:val="ListParagraph"/>
        <w:numPr>
          <w:ilvl w:val="0"/>
          <w:numId w:val="15"/>
        </w:numPr>
        <w:rPr>
          <w:rFonts w:ascii="Times New Roman" w:hAnsi="Times New Roman" w:cs="Times New Roman"/>
        </w:rPr>
      </w:pPr>
      <w:r w:rsidRPr="00084F44">
        <w:rPr>
          <w:rFonts w:ascii="Times New Roman" w:hAnsi="Times New Roman" w:cs="Times New Roman"/>
        </w:rPr>
        <w:t>Design Based off of Udacity Front-End Nano degree</w:t>
      </w:r>
      <w:r w:rsidR="004E4ED0" w:rsidRPr="00084F44">
        <w:rPr>
          <w:rFonts w:ascii="Times New Roman" w:hAnsi="Times New Roman" w:cs="Times New Roman"/>
        </w:rPr>
        <w:t>.</w:t>
      </w:r>
    </w:p>
    <w:p w14:paraId="33E0CE3D" w14:textId="77777777" w:rsidR="00084F44" w:rsidRDefault="00084F44" w:rsidP="00843164">
      <w:pPr>
        <w:pStyle w:val="Heading1"/>
        <w:rPr>
          <w:rFonts w:ascii="Times New Roman" w:hAnsi="Times New Roman" w:cs="Times New Roman"/>
        </w:rPr>
      </w:pPr>
    </w:p>
    <w:sdt>
      <w:sdtPr>
        <w:rPr>
          <w:rFonts w:ascii="Times New Roman" w:hAnsi="Times New Roman" w:cs="Times New Roman"/>
        </w:rPr>
        <w:alias w:val="Experience heading:"/>
        <w:tag w:val="Experience heading:"/>
        <w:id w:val="899876606"/>
        <w:placeholder>
          <w:docPart w:val="1A393C295F7544C98E01F2C50464418E"/>
        </w:placeholder>
        <w:temporary/>
        <w:showingPlcHdr/>
        <w15:appearance w15:val="hidden"/>
      </w:sdtPr>
      <w:sdtContent>
        <w:p w14:paraId="47198760" w14:textId="69AD2E94" w:rsidR="00843164" w:rsidRPr="00084F44" w:rsidRDefault="00843164" w:rsidP="00843164">
          <w:pPr>
            <w:pStyle w:val="Heading1"/>
            <w:rPr>
              <w:rFonts w:ascii="Times New Roman" w:hAnsi="Times New Roman" w:cs="Times New Roman"/>
            </w:rPr>
          </w:pPr>
          <w:r w:rsidRPr="00084F44">
            <w:rPr>
              <w:rFonts w:ascii="Times New Roman" w:hAnsi="Times New Roman" w:cs="Times New Roman"/>
            </w:rPr>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843164" w:rsidRPr="00084F44" w14:paraId="05A992F5"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396B46E4" w14:textId="3262F278" w:rsidR="00843164" w:rsidRPr="00084F44" w:rsidRDefault="004E4ED0" w:rsidP="00843164">
            <w:pPr>
              <w:pStyle w:val="Date"/>
              <w:rPr>
                <w:rFonts w:ascii="Times New Roman" w:hAnsi="Times New Roman" w:cs="Times New Roman"/>
              </w:rPr>
            </w:pPr>
            <w:r w:rsidRPr="00084F44">
              <w:rPr>
                <w:rFonts w:ascii="Times New Roman" w:hAnsi="Times New Roman" w:cs="Times New Roman"/>
              </w:rPr>
              <w:t>March 21</w:t>
            </w:r>
            <w:r w:rsidRPr="00084F44">
              <w:rPr>
                <w:rFonts w:ascii="Times New Roman" w:hAnsi="Times New Roman" w:cs="Times New Roman"/>
                <w:vertAlign w:val="superscript"/>
              </w:rPr>
              <w:t>st</w:t>
            </w:r>
            <w:r w:rsidRPr="00084F44">
              <w:rPr>
                <w:rFonts w:ascii="Times New Roman" w:hAnsi="Times New Roman" w:cs="Times New Roman"/>
              </w:rPr>
              <w:t xml:space="preserve"> 2017</w:t>
            </w:r>
            <w:r w:rsidR="00084F44" w:rsidRPr="00084F44">
              <w:rPr>
                <w:rFonts w:ascii="Times New Roman" w:hAnsi="Times New Roman" w:cs="Times New Roman"/>
              </w:rPr>
              <w:t xml:space="preserve"> to </w:t>
            </w:r>
            <w:r w:rsidRPr="00084F44">
              <w:rPr>
                <w:rFonts w:ascii="Times New Roman" w:hAnsi="Times New Roman" w:cs="Times New Roman"/>
              </w:rPr>
              <w:t>June 15</w:t>
            </w:r>
            <w:r w:rsidRPr="00084F44">
              <w:rPr>
                <w:rFonts w:ascii="Times New Roman" w:hAnsi="Times New Roman" w:cs="Times New Roman"/>
                <w:vertAlign w:val="superscript"/>
              </w:rPr>
              <w:t>th</w:t>
            </w:r>
            <w:r w:rsidRPr="00084F44">
              <w:rPr>
                <w:rFonts w:ascii="Times New Roman" w:hAnsi="Times New Roman" w:cs="Times New Roman"/>
              </w:rPr>
              <w:t xml:space="preserve"> 2019</w:t>
            </w:r>
          </w:p>
        </w:tc>
        <w:tc>
          <w:tcPr>
            <w:tcW w:w="4087" w:type="pct"/>
          </w:tcPr>
          <w:p w14:paraId="638B78F6" w14:textId="46D529A4" w:rsidR="00843164" w:rsidRPr="00084F44" w:rsidRDefault="004E4ED0" w:rsidP="0077100F">
            <w:pPr>
              <w:rPr>
                <w:rStyle w:val="Emphasis"/>
                <w:rFonts w:ascii="Times New Roman" w:hAnsi="Times New Roman" w:cs="Times New Roman"/>
              </w:rPr>
            </w:pPr>
            <w:r w:rsidRPr="00084F44">
              <w:rPr>
                <w:rFonts w:ascii="Times New Roman" w:hAnsi="Times New Roman" w:cs="Times New Roman"/>
              </w:rPr>
              <w:t>Work Place:</w:t>
            </w:r>
            <w:r w:rsidR="00843164" w:rsidRPr="00084F44">
              <w:rPr>
                <w:rFonts w:ascii="Times New Roman" w:hAnsi="Times New Roman" w:cs="Times New Roman"/>
              </w:rPr>
              <w:t>  </w:t>
            </w:r>
            <w:r w:rsidRPr="00084F44">
              <w:rPr>
                <w:rStyle w:val="Emphasis"/>
                <w:rFonts w:ascii="Times New Roman" w:hAnsi="Times New Roman" w:cs="Times New Roman"/>
              </w:rPr>
              <w:t>Wal-Mart Canada</w:t>
            </w:r>
          </w:p>
          <w:p w14:paraId="7AAB423B" w14:textId="5514C0FA" w:rsidR="004E4ED0" w:rsidRPr="00084F44" w:rsidRDefault="004E4ED0" w:rsidP="0077100F">
            <w:pPr>
              <w:rPr>
                <w:rFonts w:ascii="Times New Roman" w:hAnsi="Times New Roman" w:cs="Times New Roman"/>
              </w:rPr>
            </w:pPr>
            <w:r w:rsidRPr="00084F44">
              <w:rPr>
                <w:rFonts w:ascii="Times New Roman" w:hAnsi="Times New Roman" w:cs="Times New Roman"/>
              </w:rPr>
              <w:t>Job Title: Customer Experience Electronic Salesfloor Associate</w:t>
            </w:r>
          </w:p>
          <w:p w14:paraId="78AC50ED" w14:textId="4720733F" w:rsidR="00843164" w:rsidRPr="00084F44" w:rsidRDefault="00EA36F4" w:rsidP="0077100F">
            <w:pPr>
              <w:pStyle w:val="ListBullet"/>
              <w:rPr>
                <w:rFonts w:ascii="Times New Roman" w:hAnsi="Times New Roman" w:cs="Times New Roman"/>
              </w:rPr>
            </w:pPr>
            <w:r w:rsidRPr="00084F44">
              <w:rPr>
                <w:rFonts w:ascii="Times New Roman" w:hAnsi="Times New Roman" w:cs="Times New Roman"/>
              </w:rPr>
              <w:t>Showed Customers options and answered their questions to help decide on the best product. Taught other employees on Electronic Sales maneuvers and how to adhere to the customer</w:t>
            </w:r>
          </w:p>
        </w:tc>
      </w:tr>
      <w:tr w:rsidR="00843164" w:rsidRPr="00084F44" w14:paraId="6E8E881F" w14:textId="77777777" w:rsidTr="00526C73">
        <w:tc>
          <w:tcPr>
            <w:tcW w:w="913" w:type="pct"/>
          </w:tcPr>
          <w:p w14:paraId="5577620C" w14:textId="26360662" w:rsidR="00843164" w:rsidRPr="00084F44" w:rsidRDefault="00EA36F4" w:rsidP="00843164">
            <w:pPr>
              <w:pStyle w:val="Date"/>
              <w:rPr>
                <w:rFonts w:ascii="Times New Roman" w:hAnsi="Times New Roman" w:cs="Times New Roman"/>
              </w:rPr>
            </w:pPr>
            <w:r w:rsidRPr="00084F44">
              <w:rPr>
                <w:rFonts w:ascii="Times New Roman" w:hAnsi="Times New Roman" w:cs="Times New Roman"/>
              </w:rPr>
              <w:t>September 2010</w:t>
            </w:r>
            <w:r w:rsidR="00084F44" w:rsidRPr="00084F44">
              <w:rPr>
                <w:rFonts w:ascii="Times New Roman" w:hAnsi="Times New Roman" w:cs="Times New Roman"/>
              </w:rPr>
              <w:t xml:space="preserve"> to December</w:t>
            </w:r>
            <w:r w:rsidRPr="00084F44">
              <w:rPr>
                <w:rFonts w:ascii="Times New Roman" w:hAnsi="Times New Roman" w:cs="Times New Roman"/>
              </w:rPr>
              <w:t xml:space="preserve"> 2016</w:t>
            </w:r>
          </w:p>
        </w:tc>
        <w:tc>
          <w:tcPr>
            <w:tcW w:w="4087" w:type="pct"/>
          </w:tcPr>
          <w:p w14:paraId="5FF9442B" w14:textId="023E2A98" w:rsidR="00843164" w:rsidRPr="00084F44" w:rsidRDefault="00EA36F4" w:rsidP="0077100F">
            <w:pPr>
              <w:rPr>
                <w:rStyle w:val="Emphasis"/>
                <w:rFonts w:ascii="Times New Roman" w:hAnsi="Times New Roman" w:cs="Times New Roman"/>
              </w:rPr>
            </w:pPr>
            <w:r w:rsidRPr="00084F44">
              <w:rPr>
                <w:rFonts w:ascii="Times New Roman" w:hAnsi="Times New Roman" w:cs="Times New Roman"/>
              </w:rPr>
              <w:t>Volunteering:</w:t>
            </w:r>
            <w:r w:rsidR="00843164" w:rsidRPr="00084F44">
              <w:rPr>
                <w:rFonts w:ascii="Times New Roman" w:hAnsi="Times New Roman" w:cs="Times New Roman"/>
              </w:rPr>
              <w:t>  </w:t>
            </w:r>
            <w:r w:rsidRPr="00084F44">
              <w:rPr>
                <w:rStyle w:val="Emphasis"/>
                <w:rFonts w:ascii="Times New Roman" w:hAnsi="Times New Roman" w:cs="Times New Roman"/>
              </w:rPr>
              <w:t>HMCS JTCVC Cadets Corp</w:t>
            </w:r>
          </w:p>
          <w:p w14:paraId="794B0FDD" w14:textId="4FAC8EDD" w:rsidR="00EA36F4" w:rsidRPr="00084F44" w:rsidRDefault="00EA36F4" w:rsidP="0077100F">
            <w:pPr>
              <w:rPr>
                <w:rFonts w:ascii="Times New Roman" w:hAnsi="Times New Roman" w:cs="Times New Roman"/>
              </w:rPr>
            </w:pPr>
            <w:r w:rsidRPr="00084F44">
              <w:rPr>
                <w:rFonts w:ascii="Times New Roman" w:hAnsi="Times New Roman" w:cs="Times New Roman"/>
              </w:rPr>
              <w:t>Position: Petty Officer First Class</w:t>
            </w:r>
          </w:p>
          <w:p w14:paraId="78B90F57" w14:textId="2C7A9C70" w:rsidR="00843164" w:rsidRPr="00084F44" w:rsidRDefault="00EA36F4" w:rsidP="0077100F">
            <w:pPr>
              <w:pStyle w:val="ListBullet"/>
              <w:rPr>
                <w:rFonts w:ascii="Times New Roman" w:hAnsi="Times New Roman" w:cs="Times New Roman"/>
              </w:rPr>
            </w:pPr>
            <w:r w:rsidRPr="00084F44">
              <w:rPr>
                <w:rFonts w:ascii="Times New Roman" w:hAnsi="Times New Roman" w:cs="Times New Roman"/>
              </w:rPr>
              <w:t>Senior Cadet in charge of a Junior Cadet division. Taught Junior Cadets order and drill. Managed events for my division to correspond with other divisions.</w:t>
            </w:r>
          </w:p>
        </w:tc>
      </w:tr>
    </w:tbl>
    <w:p w14:paraId="1BF9AE4E" w14:textId="77777777" w:rsidR="00084F44" w:rsidRDefault="00084F44" w:rsidP="00843164">
      <w:pPr>
        <w:pStyle w:val="Heading1"/>
        <w:rPr>
          <w:rFonts w:ascii="Times New Roman" w:hAnsi="Times New Roman" w:cs="Times New Roman"/>
        </w:rPr>
      </w:pPr>
    </w:p>
    <w:sdt>
      <w:sdtPr>
        <w:rPr>
          <w:rFonts w:ascii="Times New Roman" w:hAnsi="Times New Roman" w:cs="Times New Roman"/>
        </w:rPr>
        <w:alias w:val="Education heading:"/>
        <w:tag w:val="Education heading:"/>
        <w:id w:val="989682148"/>
        <w:placeholder>
          <w:docPart w:val="66DC772C64AD494990B64914E575AE6C"/>
        </w:placeholder>
        <w:temporary/>
        <w:showingPlcHdr/>
        <w15:appearance w15:val="hidden"/>
      </w:sdtPr>
      <w:sdtContent>
        <w:p w14:paraId="6D08EF7E" w14:textId="5254D845" w:rsidR="00843164" w:rsidRPr="00084F44" w:rsidRDefault="00843164" w:rsidP="00843164">
          <w:pPr>
            <w:pStyle w:val="Heading1"/>
            <w:rPr>
              <w:rFonts w:ascii="Times New Roman" w:hAnsi="Times New Roman" w:cs="Times New Roman"/>
            </w:rPr>
          </w:pPr>
          <w:r w:rsidRPr="00084F44">
            <w:rPr>
              <w:rFonts w:ascii="Times New Roman" w:hAnsi="Times New Roman" w:cs="Times New Roman"/>
            </w:rPr>
            <w:t>Education</w:t>
          </w:r>
        </w:p>
      </w:sdtContent>
    </w:sdt>
    <w:tbl>
      <w:tblPr>
        <w:tblStyle w:val="ResumeTable"/>
        <w:tblW w:w="5000" w:type="pct"/>
        <w:tblLook w:val="0620" w:firstRow="1" w:lastRow="0" w:firstColumn="0" w:lastColumn="0" w:noHBand="1" w:noVBand="1"/>
        <w:tblDescription w:val="Education table"/>
      </w:tblPr>
      <w:tblGrid>
        <w:gridCol w:w="1657"/>
        <w:gridCol w:w="7415"/>
      </w:tblGrid>
      <w:tr w:rsidR="00843164" w:rsidRPr="00084F44" w14:paraId="7E006F9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0AD893B6" w14:textId="777437DB" w:rsidR="00843164" w:rsidRPr="00084F44" w:rsidRDefault="00EA36F4" w:rsidP="0077100F">
            <w:pPr>
              <w:pStyle w:val="Date"/>
              <w:rPr>
                <w:rFonts w:ascii="Times New Roman" w:hAnsi="Times New Roman" w:cs="Times New Roman"/>
              </w:rPr>
            </w:pPr>
            <w:r w:rsidRPr="00084F44">
              <w:rPr>
                <w:rFonts w:ascii="Times New Roman" w:hAnsi="Times New Roman" w:cs="Times New Roman"/>
              </w:rPr>
              <w:t>February 1</w:t>
            </w:r>
            <w:r w:rsidRPr="00084F44">
              <w:rPr>
                <w:rFonts w:ascii="Times New Roman" w:hAnsi="Times New Roman" w:cs="Times New Roman"/>
                <w:vertAlign w:val="superscript"/>
              </w:rPr>
              <w:t>st</w:t>
            </w:r>
            <w:r w:rsidRPr="00084F44">
              <w:rPr>
                <w:rFonts w:ascii="Times New Roman" w:hAnsi="Times New Roman" w:cs="Times New Roman"/>
              </w:rPr>
              <w:t xml:space="preserve"> 2019</w:t>
            </w:r>
            <w:r w:rsidR="00084F44" w:rsidRPr="00084F44">
              <w:rPr>
                <w:rFonts w:ascii="Times New Roman" w:hAnsi="Times New Roman" w:cs="Times New Roman"/>
              </w:rPr>
              <w:t xml:space="preserve"> to </w:t>
            </w:r>
            <w:r w:rsidRPr="00084F44">
              <w:rPr>
                <w:rFonts w:ascii="Times New Roman" w:hAnsi="Times New Roman" w:cs="Times New Roman"/>
              </w:rPr>
              <w:t>Present</w:t>
            </w:r>
          </w:p>
        </w:tc>
        <w:tc>
          <w:tcPr>
            <w:tcW w:w="4087" w:type="pct"/>
          </w:tcPr>
          <w:p w14:paraId="31A765FD" w14:textId="3BE5C210" w:rsidR="00EA36F4" w:rsidRPr="00084F44" w:rsidRDefault="00FF5311" w:rsidP="0077100F">
            <w:pPr>
              <w:rPr>
                <w:rFonts w:ascii="Times New Roman" w:hAnsi="Times New Roman" w:cs="Times New Roman"/>
                <w:i/>
                <w:iCs/>
                <w:color w:val="404040" w:themeColor="text1" w:themeTint="BF"/>
              </w:rPr>
            </w:pPr>
            <w:r w:rsidRPr="00084F44">
              <w:rPr>
                <w:rFonts w:ascii="Times New Roman" w:hAnsi="Times New Roman" w:cs="Times New Roman"/>
              </w:rPr>
              <w:t xml:space="preserve">Software Developer </w:t>
            </w:r>
            <w:r w:rsidR="00084F44" w:rsidRPr="00084F44">
              <w:rPr>
                <w:rFonts w:ascii="Times New Roman" w:hAnsi="Times New Roman" w:cs="Times New Roman"/>
              </w:rPr>
              <w:t>Certificate (</w:t>
            </w:r>
            <w:r w:rsidRPr="00084F44">
              <w:rPr>
                <w:rFonts w:ascii="Times New Roman" w:hAnsi="Times New Roman" w:cs="Times New Roman"/>
              </w:rPr>
              <w:t>work in progress</w:t>
            </w:r>
            <w:r w:rsidR="00084F44" w:rsidRPr="00084F44">
              <w:rPr>
                <w:rFonts w:ascii="Times New Roman" w:hAnsi="Times New Roman" w:cs="Times New Roman"/>
              </w:rPr>
              <w:t>), 130</w:t>
            </w:r>
            <w:r w:rsidRPr="00084F44">
              <w:rPr>
                <w:rFonts w:ascii="Times New Roman" w:hAnsi="Times New Roman" w:cs="Times New Roman"/>
              </w:rPr>
              <w:t xml:space="preserve"> Henlow </w:t>
            </w:r>
            <w:r w:rsidR="00084F44" w:rsidRPr="00084F44">
              <w:rPr>
                <w:rFonts w:ascii="Times New Roman" w:hAnsi="Times New Roman" w:cs="Times New Roman"/>
              </w:rPr>
              <w:t>Bay, Manitoba</w:t>
            </w:r>
            <w:r w:rsidRPr="00084F44">
              <w:rPr>
                <w:rStyle w:val="Emphasis"/>
                <w:rFonts w:ascii="Times New Roman" w:hAnsi="Times New Roman" w:cs="Times New Roman"/>
              </w:rPr>
              <w:t xml:space="preserve"> Institute of trades and technology</w:t>
            </w:r>
          </w:p>
        </w:tc>
      </w:tr>
      <w:tr w:rsidR="00EA36F4" w:rsidRPr="00084F44" w14:paraId="1A82E211" w14:textId="77777777" w:rsidTr="00EA36F4">
        <w:tblPrEx>
          <w:tblLook w:val="04A0" w:firstRow="1" w:lastRow="0" w:firstColumn="1" w:lastColumn="0" w:noHBand="0" w:noVBand="1"/>
        </w:tblPrEx>
        <w:tc>
          <w:tcPr>
            <w:tcW w:w="913" w:type="pct"/>
          </w:tcPr>
          <w:p w14:paraId="1906DFE7" w14:textId="7FC8AA3E" w:rsidR="00EA36F4" w:rsidRPr="00084F44" w:rsidRDefault="00084F44" w:rsidP="0077100F">
            <w:pPr>
              <w:pStyle w:val="Date"/>
              <w:rPr>
                <w:rFonts w:ascii="Times New Roman" w:hAnsi="Times New Roman" w:cs="Times New Roman"/>
              </w:rPr>
            </w:pPr>
            <w:r w:rsidRPr="00084F44">
              <w:rPr>
                <w:rFonts w:ascii="Times New Roman" w:hAnsi="Times New Roman" w:cs="Times New Roman"/>
              </w:rPr>
              <w:t>September</w:t>
            </w:r>
            <w:r w:rsidR="00EA36F4" w:rsidRPr="00084F44">
              <w:rPr>
                <w:rFonts w:ascii="Times New Roman" w:hAnsi="Times New Roman" w:cs="Times New Roman"/>
              </w:rPr>
              <w:t xml:space="preserve"> </w:t>
            </w:r>
            <w:r w:rsidRPr="00084F44">
              <w:rPr>
                <w:rFonts w:ascii="Times New Roman" w:hAnsi="Times New Roman" w:cs="Times New Roman"/>
              </w:rPr>
              <w:t>2012</w:t>
            </w:r>
            <w:r w:rsidR="00EA36F4" w:rsidRPr="00084F44">
              <w:rPr>
                <w:rFonts w:ascii="Times New Roman" w:hAnsi="Times New Roman" w:cs="Times New Roman"/>
              </w:rPr>
              <w:t xml:space="preserve"> </w:t>
            </w:r>
            <w:r w:rsidRPr="00084F44">
              <w:rPr>
                <w:rFonts w:ascii="Times New Roman" w:hAnsi="Times New Roman" w:cs="Times New Roman"/>
              </w:rPr>
              <w:t>to June 2016</w:t>
            </w:r>
          </w:p>
        </w:tc>
        <w:tc>
          <w:tcPr>
            <w:tcW w:w="4087" w:type="pct"/>
          </w:tcPr>
          <w:p w14:paraId="37C84EC6" w14:textId="03A21115" w:rsidR="00EA36F4" w:rsidRPr="00084F44" w:rsidRDefault="00084F44" w:rsidP="0077100F">
            <w:pPr>
              <w:rPr>
                <w:rFonts w:ascii="Times New Roman" w:hAnsi="Times New Roman" w:cs="Times New Roman"/>
              </w:rPr>
            </w:pPr>
            <w:r w:rsidRPr="00084F44">
              <w:rPr>
                <w:rFonts w:ascii="Times New Roman" w:hAnsi="Times New Roman" w:cs="Times New Roman"/>
              </w:rPr>
              <w:t>High School Diploma, 510 Hay Street, Churchill</w:t>
            </w:r>
            <w:r w:rsidRPr="00084F44">
              <w:rPr>
                <w:rStyle w:val="Emphasis"/>
                <w:rFonts w:ascii="Times New Roman" w:hAnsi="Times New Roman" w:cs="Times New Roman"/>
              </w:rPr>
              <w:t xml:space="preserve"> High school</w:t>
            </w:r>
          </w:p>
        </w:tc>
      </w:tr>
    </w:tbl>
    <w:p w14:paraId="10FFFE50" w14:textId="77777777" w:rsidR="00EA36F4" w:rsidRPr="00084F44" w:rsidRDefault="00EA36F4" w:rsidP="00EA36F4">
      <w:pPr>
        <w:pStyle w:val="Heading2"/>
        <w:rPr>
          <w:rFonts w:ascii="Times New Roman" w:hAnsi="Times New Roman" w:cs="Times New Roman"/>
        </w:rPr>
      </w:pPr>
    </w:p>
    <w:p w14:paraId="2F733B29" w14:textId="77777777" w:rsidR="00084F44" w:rsidRDefault="00084F44" w:rsidP="002563E8">
      <w:pPr>
        <w:pStyle w:val="Heading1"/>
        <w:rPr>
          <w:rFonts w:ascii="Times New Roman" w:hAnsi="Times New Roman" w:cs="Times New Roman"/>
        </w:rPr>
      </w:pPr>
    </w:p>
    <w:sdt>
      <w:sdtPr>
        <w:rPr>
          <w:rFonts w:ascii="Times New Roman" w:hAnsi="Times New Roman" w:cs="Times New Roman"/>
        </w:rPr>
        <w:alias w:val="Leadership heading:"/>
        <w:tag w:val="Leadership heading:"/>
        <w:id w:val="-597258693"/>
        <w:placeholder>
          <w:docPart w:val="E43779AC7D894BE88673825C194FDC4D"/>
        </w:placeholder>
        <w:temporary/>
        <w:showingPlcHdr/>
        <w15:appearance w15:val="hidden"/>
      </w:sdtPr>
      <w:sdtContent>
        <w:p w14:paraId="71C56458" w14:textId="54A094A4" w:rsidR="00126049" w:rsidRPr="00084F44" w:rsidRDefault="00126049" w:rsidP="002563E8">
          <w:pPr>
            <w:pStyle w:val="Heading1"/>
            <w:rPr>
              <w:rFonts w:ascii="Times New Roman" w:hAnsi="Times New Roman" w:cs="Times New Roman"/>
            </w:rPr>
          </w:pPr>
          <w:r w:rsidRPr="00084F44">
            <w:rPr>
              <w:rFonts w:ascii="Times New Roman" w:hAnsi="Times New Roman" w:cs="Times New Roman"/>
            </w:rPr>
            <w:t>Leadership</w:t>
          </w:r>
        </w:p>
      </w:sdtContent>
    </w:sdt>
    <w:tbl>
      <w:tblPr>
        <w:tblStyle w:val="ResumeTable"/>
        <w:tblW w:w="5000" w:type="pct"/>
        <w:tblCellMar>
          <w:left w:w="1656" w:type="dxa"/>
        </w:tblCellMar>
        <w:tblLook w:val="0620" w:firstRow="1" w:lastRow="0" w:firstColumn="0" w:lastColumn="0" w:noHBand="1" w:noVBand="1"/>
        <w:tblDescription w:val="Leadership table"/>
      </w:tblPr>
      <w:tblGrid>
        <w:gridCol w:w="9072"/>
      </w:tblGrid>
      <w:tr w:rsidR="00260D3F" w:rsidRPr="00084F44" w14:paraId="7E16C54D"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5857339E" w14:textId="4304F923" w:rsidR="00260D3F" w:rsidRPr="00084F44" w:rsidRDefault="00084F44" w:rsidP="0077100F">
            <w:pPr>
              <w:rPr>
                <w:rFonts w:ascii="Times New Roman" w:hAnsi="Times New Roman" w:cs="Times New Roman"/>
              </w:rPr>
            </w:pPr>
            <w:r w:rsidRPr="00084F44">
              <w:rPr>
                <w:rFonts w:ascii="Times New Roman" w:hAnsi="Times New Roman" w:cs="Times New Roman"/>
              </w:rPr>
              <w:t>As a Petty Officer in the cadet program, we needed to listen to the concerns of junior cadets to help prepare the cadet for his/her needs. Another task Petty Officers faced with junior cadets was making sure they maintain proper drill and uniform etiquette.</w:t>
            </w:r>
          </w:p>
          <w:p w14:paraId="2FE1908C" w14:textId="77777777" w:rsidR="00084F44" w:rsidRPr="00084F44" w:rsidRDefault="00084F44" w:rsidP="0077100F">
            <w:pPr>
              <w:rPr>
                <w:rFonts w:ascii="Times New Roman" w:hAnsi="Times New Roman" w:cs="Times New Roman"/>
              </w:rPr>
            </w:pPr>
          </w:p>
          <w:p w14:paraId="3CA76D3E" w14:textId="2BB7BE1C" w:rsidR="00084F44" w:rsidRPr="00084F44" w:rsidRDefault="00084F44" w:rsidP="0077100F">
            <w:pPr>
              <w:rPr>
                <w:rFonts w:ascii="Times New Roman" w:hAnsi="Times New Roman" w:cs="Times New Roman"/>
              </w:rPr>
            </w:pPr>
            <w:r w:rsidRPr="00084F44">
              <w:rPr>
                <w:rFonts w:ascii="Times New Roman" w:hAnsi="Times New Roman" w:cs="Times New Roman"/>
              </w:rPr>
              <w:t>Working as an Electronic Salesfloor associate it was out task to ensure customer demands were heard and receive the best product for the demands. It was also our responsibility to maintain a clean environment to ensure the best look for products.</w:t>
            </w:r>
          </w:p>
        </w:tc>
      </w:tr>
    </w:tbl>
    <w:p w14:paraId="4A9C1CC0" w14:textId="77777777" w:rsidR="00260D3F" w:rsidRPr="00843164" w:rsidRDefault="00260D3F" w:rsidP="00F25533"/>
    <w:sectPr w:rsidR="00260D3F" w:rsidRPr="00843164">
      <w:footerReference w:type="default" r:id="rId11"/>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43A73" w14:textId="77777777" w:rsidR="00292644" w:rsidRDefault="00292644">
      <w:pPr>
        <w:spacing w:after="0"/>
      </w:pPr>
      <w:r>
        <w:separator/>
      </w:r>
    </w:p>
    <w:p w14:paraId="58132452" w14:textId="77777777" w:rsidR="00292644" w:rsidRDefault="00292644"/>
  </w:endnote>
  <w:endnote w:type="continuationSeparator" w:id="0">
    <w:p w14:paraId="51E61ABD" w14:textId="77777777" w:rsidR="00292644" w:rsidRDefault="00292644">
      <w:pPr>
        <w:spacing w:after="0"/>
      </w:pPr>
      <w:r>
        <w:continuationSeparator/>
      </w:r>
    </w:p>
    <w:p w14:paraId="039CA8D8" w14:textId="77777777" w:rsidR="00292644" w:rsidRDefault="00292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DA9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CC610" w14:textId="77777777" w:rsidR="00292644" w:rsidRDefault="00292644">
      <w:pPr>
        <w:spacing w:after="0"/>
      </w:pPr>
      <w:r>
        <w:separator/>
      </w:r>
    </w:p>
    <w:p w14:paraId="4A4714DA" w14:textId="77777777" w:rsidR="00292644" w:rsidRDefault="00292644"/>
  </w:footnote>
  <w:footnote w:type="continuationSeparator" w:id="0">
    <w:p w14:paraId="71F9C62F" w14:textId="77777777" w:rsidR="00292644" w:rsidRDefault="00292644">
      <w:pPr>
        <w:spacing w:after="0"/>
      </w:pPr>
      <w:r>
        <w:continuationSeparator/>
      </w:r>
    </w:p>
    <w:p w14:paraId="1634E4C0" w14:textId="77777777" w:rsidR="00292644" w:rsidRDefault="002926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216A24D7"/>
    <w:multiLevelType w:val="hybridMultilevel"/>
    <w:tmpl w:val="F1DC426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287956A8"/>
    <w:multiLevelType w:val="hybridMultilevel"/>
    <w:tmpl w:val="6F28B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E14965"/>
    <w:multiLevelType w:val="hybridMultilevel"/>
    <w:tmpl w:val="E7E8572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51A321B5"/>
    <w:multiLevelType w:val="hybridMultilevel"/>
    <w:tmpl w:val="A9A4879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6"/>
    <w:rsid w:val="00084F44"/>
    <w:rsid w:val="000C0CA7"/>
    <w:rsid w:val="000F2762"/>
    <w:rsid w:val="00126049"/>
    <w:rsid w:val="0014523F"/>
    <w:rsid w:val="00154A39"/>
    <w:rsid w:val="00254924"/>
    <w:rsid w:val="002563E8"/>
    <w:rsid w:val="00260D3F"/>
    <w:rsid w:val="00292644"/>
    <w:rsid w:val="003F67F0"/>
    <w:rsid w:val="004827F9"/>
    <w:rsid w:val="004E4ED0"/>
    <w:rsid w:val="005127A6"/>
    <w:rsid w:val="00526C73"/>
    <w:rsid w:val="00650306"/>
    <w:rsid w:val="00693B17"/>
    <w:rsid w:val="006D2561"/>
    <w:rsid w:val="00762CE4"/>
    <w:rsid w:val="0077100F"/>
    <w:rsid w:val="00797C46"/>
    <w:rsid w:val="00843164"/>
    <w:rsid w:val="00854E7D"/>
    <w:rsid w:val="008551F7"/>
    <w:rsid w:val="008A74DF"/>
    <w:rsid w:val="008B5DC0"/>
    <w:rsid w:val="00931654"/>
    <w:rsid w:val="00A82DCC"/>
    <w:rsid w:val="00C02E26"/>
    <w:rsid w:val="00C067C5"/>
    <w:rsid w:val="00CC05D9"/>
    <w:rsid w:val="00CD7582"/>
    <w:rsid w:val="00D0020C"/>
    <w:rsid w:val="00D06E8C"/>
    <w:rsid w:val="00D568D3"/>
    <w:rsid w:val="00D65641"/>
    <w:rsid w:val="00D81F4E"/>
    <w:rsid w:val="00DB45B0"/>
    <w:rsid w:val="00E42361"/>
    <w:rsid w:val="00E76367"/>
    <w:rsid w:val="00EA36F4"/>
    <w:rsid w:val="00F25533"/>
    <w:rsid w:val="00F6077F"/>
    <w:rsid w:val="00F63B5F"/>
    <w:rsid w:val="00FE4074"/>
    <w:rsid w:val="00FF5311"/>
    <w:rsid w:val="00FF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194F"/>
  <w15:chartTrackingRefBased/>
  <w15:docId w15:val="{4CD93896-289E-4E87-916E-1E2C01DC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styleId="UnresolvedMention">
    <w:name w:val="Unresolved Mention"/>
    <w:basedOn w:val="DefaultParagraphFont"/>
    <w:uiPriority w:val="99"/>
    <w:semiHidden/>
    <w:unhideWhenUsed/>
    <w:rsid w:val="00512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keeganhaasbeek@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lo\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1002075CB646008FF4FDCF4FE6095E"/>
        <w:category>
          <w:name w:val="General"/>
          <w:gallery w:val="placeholder"/>
        </w:category>
        <w:types>
          <w:type w:val="bbPlcHdr"/>
        </w:types>
        <w:behaviors>
          <w:behavior w:val="content"/>
        </w:behaviors>
        <w:guid w:val="{1B73CF97-5C48-41FB-B33D-C22D6C027B66}"/>
      </w:docPartPr>
      <w:docPartBody>
        <w:p w:rsidR="005C0186" w:rsidRDefault="00565ADD">
          <w:pPr>
            <w:pStyle w:val="411002075CB646008FF4FDCF4FE6095E"/>
          </w:pPr>
          <w:r w:rsidRPr="00843164">
            <w:t>Objective</w:t>
          </w:r>
        </w:p>
      </w:docPartBody>
    </w:docPart>
    <w:docPart>
      <w:docPartPr>
        <w:name w:val="031DA7FC52464DEA8541914EA2936332"/>
        <w:category>
          <w:name w:val="General"/>
          <w:gallery w:val="placeholder"/>
        </w:category>
        <w:types>
          <w:type w:val="bbPlcHdr"/>
        </w:types>
        <w:behaviors>
          <w:behavior w:val="content"/>
        </w:behaviors>
        <w:guid w:val="{9029ACD3-5A99-4A11-8BDD-000872AC2B3C}"/>
      </w:docPartPr>
      <w:docPartBody>
        <w:p w:rsidR="005C0186" w:rsidRDefault="00565ADD">
          <w:pPr>
            <w:pStyle w:val="031DA7FC52464DEA8541914EA2936332"/>
          </w:pPr>
          <w:r w:rsidRPr="00843164">
            <w:t>Skills &amp; Abilities</w:t>
          </w:r>
        </w:p>
      </w:docPartBody>
    </w:docPart>
    <w:docPart>
      <w:docPartPr>
        <w:name w:val="1A393C295F7544C98E01F2C50464418E"/>
        <w:category>
          <w:name w:val="General"/>
          <w:gallery w:val="placeholder"/>
        </w:category>
        <w:types>
          <w:type w:val="bbPlcHdr"/>
        </w:types>
        <w:behaviors>
          <w:behavior w:val="content"/>
        </w:behaviors>
        <w:guid w:val="{D4073F13-3DEA-43CA-9CC6-EB896C46A938}"/>
      </w:docPartPr>
      <w:docPartBody>
        <w:p w:rsidR="005C0186" w:rsidRDefault="00565ADD">
          <w:pPr>
            <w:pStyle w:val="1A393C295F7544C98E01F2C50464418E"/>
          </w:pPr>
          <w:r w:rsidRPr="00843164">
            <w:t>Experience</w:t>
          </w:r>
        </w:p>
      </w:docPartBody>
    </w:docPart>
    <w:docPart>
      <w:docPartPr>
        <w:name w:val="66DC772C64AD494990B64914E575AE6C"/>
        <w:category>
          <w:name w:val="General"/>
          <w:gallery w:val="placeholder"/>
        </w:category>
        <w:types>
          <w:type w:val="bbPlcHdr"/>
        </w:types>
        <w:behaviors>
          <w:behavior w:val="content"/>
        </w:behaviors>
        <w:guid w:val="{FD1CA819-C24A-4D11-8D58-790F5EF55A99}"/>
      </w:docPartPr>
      <w:docPartBody>
        <w:p w:rsidR="005C0186" w:rsidRDefault="00565ADD">
          <w:pPr>
            <w:pStyle w:val="66DC772C64AD494990B64914E575AE6C"/>
          </w:pPr>
          <w:r w:rsidRPr="00843164">
            <w:t>Education</w:t>
          </w:r>
        </w:p>
      </w:docPartBody>
    </w:docPart>
    <w:docPart>
      <w:docPartPr>
        <w:name w:val="E43779AC7D894BE88673825C194FDC4D"/>
        <w:category>
          <w:name w:val="General"/>
          <w:gallery w:val="placeholder"/>
        </w:category>
        <w:types>
          <w:type w:val="bbPlcHdr"/>
        </w:types>
        <w:behaviors>
          <w:behavior w:val="content"/>
        </w:behaviors>
        <w:guid w:val="{19BC34B8-AD7D-4A4E-9C0E-5C7EF6108DF3}"/>
      </w:docPartPr>
      <w:docPartBody>
        <w:p w:rsidR="005C0186" w:rsidRDefault="00565ADD">
          <w:pPr>
            <w:pStyle w:val="E43779AC7D894BE88673825C194FDC4D"/>
          </w:pPr>
          <w:r w:rsidRPr="00843164">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F6"/>
    <w:rsid w:val="00565ADD"/>
    <w:rsid w:val="005C0186"/>
    <w:rsid w:val="009D2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81077699D4314979B6783C4766DAD">
    <w:name w:val="52381077699D4314979B6783C4766DAD"/>
  </w:style>
  <w:style w:type="paragraph" w:customStyle="1" w:styleId="B4E17CAA08C24DAFB41C9B5DB70344E4">
    <w:name w:val="B4E17CAA08C24DAFB41C9B5DB70344E4"/>
  </w:style>
  <w:style w:type="paragraph" w:customStyle="1" w:styleId="DC8B7E861E1D49A294C1D6424902752A">
    <w:name w:val="DC8B7E861E1D49A294C1D6424902752A"/>
  </w:style>
  <w:style w:type="paragraph" w:customStyle="1" w:styleId="C0F9B56FFDD64E62B8F37126731D3C8C">
    <w:name w:val="C0F9B56FFDD64E62B8F37126731D3C8C"/>
  </w:style>
  <w:style w:type="paragraph" w:customStyle="1" w:styleId="411002075CB646008FF4FDCF4FE6095E">
    <w:name w:val="411002075CB646008FF4FDCF4FE6095E"/>
  </w:style>
  <w:style w:type="paragraph" w:customStyle="1" w:styleId="0A28FAC77F7A429CB32B76EB985C6D9F">
    <w:name w:val="0A28FAC77F7A429CB32B76EB985C6D9F"/>
  </w:style>
  <w:style w:type="paragraph" w:customStyle="1" w:styleId="031DA7FC52464DEA8541914EA2936332">
    <w:name w:val="031DA7FC52464DEA8541914EA2936332"/>
  </w:style>
  <w:style w:type="paragraph" w:customStyle="1" w:styleId="BB0AF1C322064459B699DDDCC66C4B44">
    <w:name w:val="BB0AF1C322064459B699DDDCC66C4B44"/>
  </w:style>
  <w:style w:type="paragraph" w:customStyle="1" w:styleId="1A393C295F7544C98E01F2C50464418E">
    <w:name w:val="1A393C295F7544C98E01F2C50464418E"/>
  </w:style>
  <w:style w:type="paragraph" w:customStyle="1" w:styleId="2030B2B633C34EEC9EB521D057953427">
    <w:name w:val="2030B2B633C34EEC9EB521D057953427"/>
  </w:style>
  <w:style w:type="paragraph" w:customStyle="1" w:styleId="467999D931D34DD28F00EF08701C6995">
    <w:name w:val="467999D931D34DD28F00EF08701C6995"/>
  </w:style>
  <w:style w:type="paragraph" w:customStyle="1" w:styleId="9E6BD360EA4640ECBDC19D72EA739926">
    <w:name w:val="9E6BD360EA4640ECBDC19D72EA739926"/>
  </w:style>
  <w:style w:type="character" w:styleId="Emphasis">
    <w:name w:val="Emphasis"/>
    <w:basedOn w:val="DefaultParagraphFont"/>
    <w:uiPriority w:val="7"/>
    <w:unhideWhenUsed/>
    <w:qFormat/>
    <w:rsid w:val="005C0186"/>
    <w:rPr>
      <w:i/>
      <w:iCs/>
      <w:color w:val="404040" w:themeColor="text1" w:themeTint="BF"/>
    </w:rPr>
  </w:style>
  <w:style w:type="paragraph" w:customStyle="1" w:styleId="D09EE86724ED4621B2A45A2E39801B4B">
    <w:name w:val="D09EE86724ED4621B2A45A2E39801B4B"/>
  </w:style>
  <w:style w:type="paragraph" w:customStyle="1" w:styleId="1D541D9D7F8C45FF850319405A75964F">
    <w:name w:val="1D541D9D7F8C45FF850319405A75964F"/>
  </w:style>
  <w:style w:type="paragraph" w:customStyle="1" w:styleId="33D061617CB14F609CC2F275A25F470D">
    <w:name w:val="33D061617CB14F609CC2F275A25F470D"/>
  </w:style>
  <w:style w:type="paragraph" w:customStyle="1" w:styleId="B5D981BDD38C45DC9AC41C12D43F3738">
    <w:name w:val="B5D981BDD38C45DC9AC41C12D43F3738"/>
  </w:style>
  <w:style w:type="paragraph" w:customStyle="1" w:styleId="B73315FB952B411C8D7EBBEEC102DFBA">
    <w:name w:val="B73315FB952B411C8D7EBBEEC102DFBA"/>
  </w:style>
  <w:style w:type="paragraph" w:customStyle="1" w:styleId="A779284239704CEAAD9AFFFCD197D44E">
    <w:name w:val="A779284239704CEAAD9AFFFCD197D44E"/>
  </w:style>
  <w:style w:type="paragraph" w:customStyle="1" w:styleId="0AB5B7CC7A0E4498973EA3882442730E">
    <w:name w:val="0AB5B7CC7A0E4498973EA3882442730E"/>
  </w:style>
  <w:style w:type="paragraph" w:customStyle="1" w:styleId="66DC772C64AD494990B64914E575AE6C">
    <w:name w:val="66DC772C64AD494990B64914E575AE6C"/>
  </w:style>
  <w:style w:type="paragraph" w:customStyle="1" w:styleId="FFA434901E984FDB93478597B6521C86">
    <w:name w:val="FFA434901E984FDB93478597B6521C86"/>
  </w:style>
  <w:style w:type="paragraph" w:customStyle="1" w:styleId="77F57BC558444B55BE456E4EC1840249">
    <w:name w:val="77F57BC558444B55BE456E4EC1840249"/>
  </w:style>
  <w:style w:type="paragraph" w:customStyle="1" w:styleId="E2BA242826A9441EB58E0681C7BE92A2">
    <w:name w:val="E2BA242826A9441EB58E0681C7BE92A2"/>
  </w:style>
  <w:style w:type="paragraph" w:customStyle="1" w:styleId="F6769C6692DD45CEA9B3E6337A798915">
    <w:name w:val="F6769C6692DD45CEA9B3E6337A798915"/>
  </w:style>
  <w:style w:type="paragraph" w:customStyle="1" w:styleId="FB278325D8DB40799A882D1680B7D724">
    <w:name w:val="FB278325D8DB40799A882D1680B7D724"/>
  </w:style>
  <w:style w:type="paragraph" w:customStyle="1" w:styleId="299E6C1BDA8B44B0BB371B3A65358ADC">
    <w:name w:val="299E6C1BDA8B44B0BB371B3A65358ADC"/>
  </w:style>
  <w:style w:type="paragraph" w:customStyle="1" w:styleId="754743F7D9A648BF935BC338856F3CFE">
    <w:name w:val="754743F7D9A648BF935BC338856F3CFE"/>
  </w:style>
  <w:style w:type="paragraph" w:customStyle="1" w:styleId="E43779AC7D894BE88673825C194FDC4D">
    <w:name w:val="E43779AC7D894BE88673825C194FDC4D"/>
  </w:style>
  <w:style w:type="paragraph" w:customStyle="1" w:styleId="AA728BF29F6541F9A4F305383A9CD8F4">
    <w:name w:val="AA728BF29F6541F9A4F305383A9CD8F4"/>
  </w:style>
  <w:style w:type="paragraph" w:customStyle="1" w:styleId="FB4104FCDF354A6493CFE80EF4D07035">
    <w:name w:val="FB4104FCDF354A6493CFE80EF4D07035"/>
    <w:rsid w:val="009D21F6"/>
  </w:style>
  <w:style w:type="paragraph" w:customStyle="1" w:styleId="F4D7A91853974C82B47916D9EB75B793">
    <w:name w:val="F4D7A91853974C82B47916D9EB75B793"/>
    <w:rsid w:val="009D21F6"/>
  </w:style>
  <w:style w:type="paragraph" w:customStyle="1" w:styleId="CE36FFA4FCC040F988D8FC462974262E">
    <w:name w:val="CE36FFA4FCC040F988D8FC462974262E"/>
    <w:rsid w:val="009D21F6"/>
  </w:style>
  <w:style w:type="paragraph" w:customStyle="1" w:styleId="3E9659BBBFA847B592726C864F05FAAC">
    <w:name w:val="3E9659BBBFA847B592726C864F05FAAC"/>
    <w:rsid w:val="005C0186"/>
  </w:style>
  <w:style w:type="paragraph" w:customStyle="1" w:styleId="6F8272B3ED7C440A9CBCC76AD4D12A28">
    <w:name w:val="6F8272B3ED7C440A9CBCC76AD4D12A28"/>
    <w:rsid w:val="005C0186"/>
  </w:style>
  <w:style w:type="paragraph" w:customStyle="1" w:styleId="77D9F54BDEA0402D8280213E38B78A78">
    <w:name w:val="77D9F54BDEA0402D8280213E38B78A78"/>
    <w:rsid w:val="005C0186"/>
  </w:style>
  <w:style w:type="paragraph" w:customStyle="1" w:styleId="99D6A0EE0BF940E0BFEC5E9BF0C5A7E8">
    <w:name w:val="99D6A0EE0BF940E0BFEC5E9BF0C5A7E8"/>
    <w:rsid w:val="005C0186"/>
  </w:style>
  <w:style w:type="paragraph" w:customStyle="1" w:styleId="DC97B861AC87479DB6B4AD193196E68E">
    <w:name w:val="DC97B861AC87479DB6B4AD193196E68E"/>
    <w:rsid w:val="005C0186"/>
  </w:style>
  <w:style w:type="paragraph" w:customStyle="1" w:styleId="F63CCAE504454C60A84F4D4F8341DD32">
    <w:name w:val="F63CCAE504454C60A84F4D4F8341DD32"/>
    <w:rsid w:val="005C0186"/>
  </w:style>
  <w:style w:type="paragraph" w:customStyle="1" w:styleId="0806B1F685914B5F94B377960A39D252">
    <w:name w:val="0806B1F685914B5F94B377960A39D252"/>
    <w:rsid w:val="005C0186"/>
  </w:style>
  <w:style w:type="paragraph" w:customStyle="1" w:styleId="97D873C706BC45A4B8DD838D695E6A7D">
    <w:name w:val="97D873C706BC45A4B8DD838D695E6A7D"/>
    <w:rsid w:val="005C0186"/>
  </w:style>
  <w:style w:type="paragraph" w:customStyle="1" w:styleId="E19968110FF14BFF889C463622A0EAF5">
    <w:name w:val="E19968110FF14BFF889C463622A0EAF5"/>
    <w:rsid w:val="005C0186"/>
  </w:style>
  <w:style w:type="paragraph" w:customStyle="1" w:styleId="7DF2BB7267CD4306B12288448B7F3177">
    <w:name w:val="7DF2BB7267CD4306B12288448B7F3177"/>
    <w:rsid w:val="005C0186"/>
  </w:style>
  <w:style w:type="paragraph" w:customStyle="1" w:styleId="A86923839AF44F05AF5FBA4CB3607402">
    <w:name w:val="A86923839AF44F05AF5FBA4CB3607402"/>
    <w:rsid w:val="005C0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Template>
  <TotalTime>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haasbeek</dc:creator>
  <cp:keywords/>
  <dc:description/>
  <cp:lastModifiedBy>keegan haasbeek</cp:lastModifiedBy>
  <cp:revision>2</cp:revision>
  <dcterms:created xsi:type="dcterms:W3CDTF">2019-09-16T14:07:00Z</dcterms:created>
  <dcterms:modified xsi:type="dcterms:W3CDTF">2019-09-16T14:07:00Z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